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сновная макетная таблица"/>
      </w:tblPr>
      <w:tblGrid>
        <w:gridCol w:w="6007"/>
        <w:gridCol w:w="4311"/>
      </w:tblGrid>
      <w:tr w:rsidRPr="00A85B6F" w:rsidR="001C2E6C" w:rsidTr="190162E1" w14:paraId="14CA106F" w14:textId="77777777">
        <w:trPr>
          <w:jc w:val="center"/>
        </w:trPr>
        <w:tc>
          <w:tcPr>
            <w:tcW w:w="6204" w:type="dxa"/>
            <w:tcBorders>
              <w:right w:val="single" w:color="FFD556" w:themeColor="accent1" w:sz="12" w:space="0"/>
            </w:tcBorders>
            <w:tcMar>
              <w:right w:w="0" w:type="dxa"/>
            </w:tcMar>
          </w:tcPr>
          <w:tbl>
            <w:tblPr>
              <w:tblW w:w="5992" w:type="dxa"/>
              <w:tblInd w:w="29" w:type="dxa"/>
              <w:tblBorders>
                <w:insideH w:val="single" w:color="auto" w:sz="8" w:space="0"/>
                <w:insideV w:val="single" w:color="auto" w:sz="8" w:space="0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5992"/>
            </w:tblGrid>
            <w:tr w:rsidRPr="00A85B6F" w:rsidR="001C2E6C" w:rsidTr="190162E1" w14:paraId="52CD2533" w14:textId="77777777">
              <w:trPr>
                <w:trHeight w:val="2531" w:hRule="exact"/>
              </w:trPr>
              <w:tc>
                <w:tcPr>
                  <w:tcW w:w="5000" w:type="pct"/>
                  <w:tcBorders>
                    <w:bottom w:val="single" w:color="FFD556" w:themeColor="accent1" w:sz="12" w:space="0"/>
                  </w:tcBorders>
                  <w:tcMar>
                    <w:top w:w="317" w:type="dxa"/>
                  </w:tcMar>
                </w:tcPr>
                <w:p w:rsidRPr="00A85B6F" w:rsidR="001C2E6C" w:rsidP="00590857" w:rsidRDefault="00A00FC5" w14:paraId="6383D573" w14:textId="3832B3FC">
                  <w:pPr>
                    <w:pStyle w:val="2"/>
                  </w:pPr>
                  <w:r>
                    <w:softHyphen/>
                  </w:r>
                  <w:r>
                    <w:softHyphen/>
                  </w:r>
                  <w:r w:rsidR="001C2E6C">
                    <w:rPr/>
                    <w:t>тема САЙТА</w:t>
                  </w:r>
                </w:p>
                <w:p w:rsidRPr="00A85B6F" w:rsidR="004B656C" w:rsidP="00590857" w:rsidRDefault="004B656C" w14:paraId="53A096FC" w14:textId="6B07A947">
                  <w:pPr>
                    <w:pStyle w:val="3"/>
                  </w:pPr>
                  <w:r w:rsidR="190162E1">
                    <w:rPr/>
                    <w:t xml:space="preserve">Информация о некоммерческой компании </w:t>
                  </w:r>
                  <w:r w:rsidR="190162E1">
                    <w:rPr/>
                    <w:t>OpenAI</w:t>
                  </w:r>
                  <w:r w:rsidR="190162E1">
                    <w:rPr/>
                    <w:t xml:space="preserve"> создавшей чат-нейросеть ChatGPT</w:t>
                  </w:r>
                </w:p>
              </w:tc>
            </w:tr>
            <w:tr w:rsidRPr="00A85B6F" w:rsidR="001C2E6C" w:rsidTr="190162E1" w14:paraId="7911CD18" w14:textId="77777777">
              <w:trPr>
                <w:trHeight w:val="7652"/>
              </w:trPr>
              <w:tc>
                <w:tcPr>
                  <w:tcW w:w="5000" w:type="pct"/>
                  <w:tcBorders>
                    <w:top w:val="single" w:color="FFD556" w:themeColor="accent1" w:sz="12" w:space="0"/>
                    <w:left w:val="single" w:color="FFD556" w:themeColor="accent1" w:sz="12" w:space="0"/>
                    <w:bottom w:val="single" w:color="FFD556" w:themeColor="accent1" w:sz="12" w:space="0"/>
                    <w:right w:val="nil"/>
                  </w:tcBorders>
                  <w:tcMar>
                    <w:top w:w="245" w:type="dxa"/>
                  </w:tcMar>
                </w:tcPr>
                <w:p w:rsidRPr="00A85B6F" w:rsidR="001C2E6C" w:rsidP="00590857" w:rsidRDefault="001C2E6C" w14:paraId="231905B2" w14:textId="77777777">
                  <w:pPr>
                    <w:pStyle w:val="2"/>
                  </w:pPr>
                  <w:r>
                    <w:t>УКАЗАНИЯ ПО ИСПОЛЬЗОВАНИЮ ПРОГРАММЫ</w:t>
                  </w:r>
                </w:p>
                <w:p w:rsidRPr="004E471E" w:rsidR="001C2E6C" w:rsidP="00590857" w:rsidRDefault="001C2E6C" w14:paraId="183A2719" w14:textId="66845EA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Инструкция находиться внутри файла </w:t>
                  </w:r>
                  <w:r w:rsidRPr="004E471E" w:rsidR="004E471E">
                    <w:rPr>
                      <w:b/>
                      <w:bCs/>
                    </w:rPr>
                    <w:t>manual.</w:t>
                  </w:r>
                  <w:r w:rsidR="004E471E">
                    <w:rPr>
                      <w:b/>
                      <w:bCs/>
                      <w:lang w:val="en-US"/>
                    </w:rPr>
                    <w:t>txt</w:t>
                  </w:r>
                </w:p>
                <w:p w:rsidR="001C2E6C" w:rsidP="00590857" w:rsidRDefault="001C2E6C" w14:paraId="09FAB4DD" w14:textId="4FE47B68">
                  <w:pPr>
                    <w:pStyle w:val="2"/>
                  </w:pPr>
                  <w:r>
                    <w:t>Описание функионала программы</w:t>
                  </w:r>
                </w:p>
                <w:p w:rsidRPr="00076649" w:rsidR="004E471E" w:rsidP="004E471E" w:rsidRDefault="004E471E" w14:paraId="7135D1D9" w14:textId="77777777">
                  <w:pPr>
                    <w:pStyle w:val="2"/>
                    <w:jc w:val="both"/>
                  </w:pPr>
                </w:p>
                <w:tbl>
                  <w:tblPr>
                    <w:tblStyle w:val="a3"/>
                    <w:tblpPr w:leftFromText="180" w:rightFromText="180" w:vertAnchor="text" w:horzAnchor="margin" w:tblpY="115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03"/>
                    <w:gridCol w:w="2905"/>
                    <w:gridCol w:w="1754"/>
                  </w:tblGrid>
                  <w:tr w:rsidR="004E471E" w:rsidTr="190162E1" w14:paraId="48A4358D" w14:textId="77777777">
                    <w:tc>
                      <w:tcPr>
                        <w:tcW w:w="603" w:type="dxa"/>
                        <w:tcMar/>
                      </w:tcPr>
                      <w:p w:rsidRPr="004441C6" w:rsidR="004E471E" w:rsidP="004E471E" w:rsidRDefault="004E471E" w14:paraId="305E829B" w14:textId="77777777">
                        <w:pPr>
                          <w:spacing w:after="60" w:line="259" w:lineRule="auto"/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№</w:t>
                        </w:r>
                      </w:p>
                    </w:tc>
                    <w:tc>
                      <w:tcPr>
                        <w:tcW w:w="2905" w:type="dxa"/>
                        <w:tcMar/>
                      </w:tcPr>
                      <w:p w:rsidR="004E471E" w:rsidP="004E471E" w:rsidRDefault="004E471E" w14:paraId="34C54C33" w14:textId="77777777">
                        <w:pPr>
                          <w:jc w:val="both"/>
                        </w:pPr>
                        <w:r>
                          <w:t>Название</w:t>
                        </w:r>
                      </w:p>
                    </w:tc>
                    <w:tc>
                      <w:tcPr>
                        <w:tcW w:w="1754" w:type="dxa"/>
                        <w:tcMar/>
                      </w:tcPr>
                      <w:p w:rsidR="004E471E" w:rsidP="004E471E" w:rsidRDefault="004E471E" w14:paraId="10091CD8" w14:textId="77777777">
                        <w:r>
                          <w:t>Реализация</w:t>
                        </w:r>
                      </w:p>
                    </w:tc>
                  </w:tr>
                  <w:tr w:rsidR="004E471E" w:rsidTr="190162E1" w14:paraId="043905F2" w14:textId="77777777">
                    <w:trPr>
                      <w:trHeight w:val="105"/>
                    </w:trPr>
                    <w:tc>
                      <w:tcPr>
                        <w:tcW w:w="603" w:type="dxa"/>
                        <w:tcMar/>
                      </w:tcPr>
                      <w:p w:rsidR="004E471E" w:rsidP="004E471E" w:rsidRDefault="004E471E" w14:paraId="5EA74D12" w14:textId="77777777">
                        <w:pPr>
                          <w:jc w:val="both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905" w:type="dxa"/>
                        <w:tcMar/>
                      </w:tcPr>
                      <w:p w:rsidRPr="004441C6" w:rsidR="004E471E" w:rsidP="190162E1" w:rsidRDefault="004E471E" w14:paraId="53448620" w14:textId="6E84E4A5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 w:rsidRPr="190162E1" w:rsidR="190162E1">
                          <w:rPr>
                            <w:sz w:val="20"/>
                            <w:szCs w:val="20"/>
                          </w:rPr>
                          <w:t>Важные достижения компании в пунктах</w:t>
                        </w:r>
                      </w:p>
                    </w:tc>
                    <w:tc>
                      <w:tcPr>
                        <w:tcW w:w="1754" w:type="dxa"/>
                        <w:tcMar/>
                      </w:tcPr>
                      <w:p w:rsidR="004E471E" w:rsidP="004E471E" w:rsidRDefault="004E471E" w14:paraId="06DA6A9F" w14:textId="77777777">
                        <w:pPr>
                          <w:jc w:val="both"/>
                        </w:pPr>
                        <w:r>
                          <w:t xml:space="preserve">  В процессе</w:t>
                        </w:r>
                      </w:p>
                    </w:tc>
                  </w:tr>
                  <w:tr w:rsidR="004E471E" w:rsidTr="190162E1" w14:paraId="60176043" w14:textId="77777777">
                    <w:trPr>
                      <w:trHeight w:val="311"/>
                    </w:trPr>
                    <w:tc>
                      <w:tcPr>
                        <w:tcW w:w="603" w:type="dxa"/>
                        <w:tcMar/>
                      </w:tcPr>
                      <w:p w:rsidR="004E471E" w:rsidP="004E471E" w:rsidRDefault="004E471E" w14:paraId="1AA5C086" w14:textId="77777777">
                        <w:pPr>
                          <w:jc w:val="both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905" w:type="dxa"/>
                        <w:tcMar/>
                      </w:tcPr>
                      <w:p w:rsidRPr="004441C6" w:rsidR="004E471E" w:rsidP="004E471E" w:rsidRDefault="004E471E" w14:paraId="63D7A394" w14:textId="12CDC20D">
                        <w:pPr>
                          <w:jc w:val="left"/>
                        </w:pPr>
                        <w:r w:rsidR="190162E1">
                          <w:rPr/>
                          <w:t>Телеграмм бот поддержка</w:t>
                        </w:r>
                      </w:p>
                    </w:tc>
                    <w:tc>
                      <w:tcPr>
                        <w:tcW w:w="1754" w:type="dxa"/>
                        <w:tcMar/>
                      </w:tcPr>
                      <w:p w:rsidR="004E471E" w:rsidP="004E471E" w:rsidRDefault="004E471E" w14:paraId="62AB48DE" w14:textId="77777777">
                        <w:pPr>
                          <w:jc w:val="both"/>
                        </w:pPr>
                        <w:r>
                          <w:t xml:space="preserve">  В процессе</w:t>
                        </w:r>
                      </w:p>
                    </w:tc>
                  </w:tr>
                  <w:tr w:rsidR="004E471E" w:rsidTr="190162E1" w14:paraId="1EF56C8E" w14:textId="77777777">
                    <w:tc>
                      <w:tcPr>
                        <w:tcW w:w="603" w:type="dxa"/>
                        <w:tcMar/>
                      </w:tcPr>
                      <w:p w:rsidR="004E471E" w:rsidP="004E471E" w:rsidRDefault="004E471E" w14:paraId="7BD4CE97" w14:textId="77777777">
                        <w:pPr>
                          <w:jc w:val="both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905" w:type="dxa"/>
                        <w:tcMar/>
                      </w:tcPr>
                      <w:p w:rsidRPr="00655B12" w:rsidR="004E471E" w:rsidP="190162E1" w:rsidRDefault="004E471E" w14:paraId="2E067868" w14:textId="7F105A6A">
                        <w:pPr>
                          <w:pStyle w:val="a"/>
                          <w:bidi w:val="0"/>
                          <w:spacing w:before="0" w:beforeAutospacing="off" w:after="60" w:afterAutospacing="off" w:line="259" w:lineRule="auto"/>
                          <w:ind w:left="0" w:right="0"/>
                          <w:jc w:val="left"/>
                        </w:pPr>
                        <w:r w:rsidR="190162E1">
                          <w:rPr/>
                          <w:t>Функции разработчиков</w:t>
                        </w:r>
                      </w:p>
                    </w:tc>
                    <w:tc>
                      <w:tcPr>
                        <w:tcW w:w="1754" w:type="dxa"/>
                        <w:tcMar/>
                      </w:tcPr>
                      <w:p w:rsidR="004E471E" w:rsidP="004E471E" w:rsidRDefault="004E471E" w14:paraId="494609DE" w14:textId="77777777">
                        <w:pPr>
                          <w:jc w:val="both"/>
                        </w:pPr>
                        <w:r>
                          <w:t xml:space="preserve">  В процессе</w:t>
                        </w:r>
                      </w:p>
                    </w:tc>
                  </w:tr>
                  <w:tr w:rsidR="004E471E" w:rsidTr="190162E1" w14:paraId="29D79E66" w14:textId="77777777">
                    <w:trPr>
                      <w:trHeight w:val="64"/>
                    </w:trPr>
                    <w:tc>
                      <w:tcPr>
                        <w:tcW w:w="603" w:type="dxa"/>
                        <w:tcMar/>
                      </w:tcPr>
                      <w:p w:rsidR="004E471E" w:rsidP="004E471E" w:rsidRDefault="004E471E" w14:paraId="4852546F" w14:textId="77777777">
                        <w:pPr>
                          <w:jc w:val="both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905" w:type="dxa"/>
                        <w:tcMar/>
                      </w:tcPr>
                      <w:p w:rsidRPr="006E0791" w:rsidR="004E471E" w:rsidP="004E471E" w:rsidRDefault="00A55B81" w14:paraId="197DFFCB" w14:textId="551DFAF0">
                        <w:pPr>
                          <w:jc w:val="left"/>
                        </w:pPr>
                        <w:r w:rsidR="190162E1">
                          <w:rPr/>
                          <w:t>Многоязычность сайта</w:t>
                        </w:r>
                      </w:p>
                    </w:tc>
                    <w:tc>
                      <w:tcPr>
                        <w:tcW w:w="1754" w:type="dxa"/>
                        <w:tcMar/>
                      </w:tcPr>
                      <w:p w:rsidR="004E471E" w:rsidP="004E471E" w:rsidRDefault="004E471E" w14:paraId="11CABD94" w14:textId="77777777">
                        <w:pPr>
                          <w:jc w:val="both"/>
                        </w:pPr>
                        <w:r>
                          <w:t xml:space="preserve">  В процессе</w:t>
                        </w:r>
                      </w:p>
                    </w:tc>
                  </w:tr>
                </w:tbl>
                <w:p w:rsidRPr="00A85B6F" w:rsidR="001C2E6C" w:rsidP="00590857" w:rsidRDefault="001C2E6C" w14:paraId="798832CD" w14:textId="77777777"/>
              </w:tc>
            </w:tr>
          </w:tbl>
          <w:p w:rsidRPr="00A85B6F" w:rsidR="001C2E6C" w:rsidP="00590857" w:rsidRDefault="001C2E6C" w14:paraId="3AF5FDD7" w14:textId="77777777"/>
        </w:tc>
        <w:tc>
          <w:tcPr>
            <w:tcW w:w="4452" w:type="dxa"/>
            <w:tcBorders>
              <w:left w:val="single" w:color="FFD556" w:themeColor="accent1" w:sz="12" w:space="0"/>
            </w:tcBorders>
            <w:tcMar/>
          </w:tcPr>
          <w:tbl>
            <w:tblPr>
              <w:tblW w:w="4275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4275"/>
            </w:tblGrid>
            <w:tr w:rsidRPr="00A85B6F" w:rsidR="001C2E6C" w:rsidTr="190162E1" w14:paraId="0AE268C3" w14:textId="77777777">
              <w:trPr>
                <w:trHeight w:val="2527" w:hRule="exact"/>
              </w:trPr>
              <w:tc>
                <w:tcPr>
                  <w:tcW w:w="5000" w:type="pct"/>
                  <w:tcBorders>
                    <w:top w:val="single" w:color="FFD556" w:themeColor="accent1" w:sz="12" w:space="0"/>
                    <w:bottom w:val="single" w:color="FFD556" w:themeColor="accent1" w:sz="12" w:space="0"/>
                    <w:right w:val="single" w:color="FFD556" w:themeColor="accent1" w:sz="12" w:space="0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Pr="00A85B6F" w:rsidR="001C2E6C" w:rsidP="00590857" w:rsidRDefault="001C2E6C" w14:paraId="0A17FF25" w14:textId="5CA911A7">
                  <w:pPr>
                    <w:pStyle w:val="2"/>
                  </w:pPr>
                  <w:r w:rsidR="190162E1">
                    <w:rPr/>
                    <w:t>ЦЕЛЬ САЙТА</w:t>
                  </w:r>
                </w:p>
                <w:p w:rsidRPr="008F763B" w:rsidR="001C2E6C" w:rsidP="00590857" w:rsidRDefault="001C2E6C" w14:paraId="55A3E058" w14:textId="2E805B46">
                  <w:pPr>
                    <w:pStyle w:val="3"/>
                    <w:rPr>
                      <w:sz w:val="18"/>
                      <w:szCs w:val="18"/>
                    </w:rPr>
                  </w:pPr>
                  <w:r w:rsidRPr="190162E1" w:rsidR="190162E1">
                    <w:rPr>
                      <w:sz w:val="18"/>
                      <w:szCs w:val="18"/>
                    </w:rPr>
                    <w:t>Рассказать как можно большему числу людей о достижениях в IT индустрии</w:t>
                  </w:r>
                </w:p>
              </w:tc>
            </w:tr>
            <w:tr w:rsidRPr="00A85B6F" w:rsidR="001C2E6C" w:rsidTr="190162E1" w14:paraId="3ACC04B1" w14:textId="77777777">
              <w:trPr>
                <w:trHeight w:val="91"/>
              </w:trPr>
              <w:tc>
                <w:tcPr>
                  <w:tcW w:w="5000" w:type="pct"/>
                  <w:tcBorders>
                    <w:top w:val="single" w:color="FFD556" w:themeColor="accent1" w:sz="12" w:space="0"/>
                    <w:bottom w:val="single" w:color="FFD556" w:themeColor="accent1" w:sz="12" w:space="0"/>
                  </w:tcBorders>
                  <w:tcMar/>
                </w:tcPr>
                <w:tbl>
                  <w:tblPr>
                    <w:tblW w:w="3554" w:type="dxa"/>
                    <w:tblInd w:w="4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Макетная таблица контактных данных"/>
                  </w:tblPr>
                  <w:tblGrid>
                    <w:gridCol w:w="1777"/>
                    <w:gridCol w:w="1777"/>
                  </w:tblGrid>
                  <w:tr w:rsidRPr="00A85B6F" w:rsidR="001C2E6C" w:rsidTr="00590857" w14:paraId="2AB3A1CE" w14:textId="77777777">
                    <w:trPr>
                      <w:trHeight w:val="168"/>
                    </w:trPr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:rsidRPr="00A85B6F" w:rsidR="001C2E6C" w:rsidP="00590857" w:rsidRDefault="001C2E6C" w14:paraId="2AD9BDAF" w14:textId="77777777">
                        <w:pPr>
                          <w:pStyle w:val="3"/>
                        </w:pPr>
                      </w:p>
                    </w:tc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:rsidRPr="00A85B6F" w:rsidR="001C2E6C" w:rsidP="00590857" w:rsidRDefault="001C2E6C" w14:paraId="7E4EA8EE" w14:textId="77777777">
                        <w:pPr>
                          <w:pStyle w:val="3"/>
                        </w:pPr>
                      </w:p>
                    </w:tc>
                  </w:tr>
                </w:tbl>
                <w:p w:rsidRPr="00A85B6F" w:rsidR="001C2E6C" w:rsidP="00590857" w:rsidRDefault="001C2E6C" w14:paraId="485332AD" w14:textId="77777777"/>
              </w:tc>
            </w:tr>
            <w:tr w:rsidRPr="00A85B6F" w:rsidR="001C2E6C" w:rsidTr="190162E1" w14:paraId="6C699DB2" w14:textId="77777777">
              <w:trPr>
                <w:trHeight w:val="6709"/>
              </w:trPr>
              <w:tc>
                <w:tcPr>
                  <w:tcW w:w="5000" w:type="pct"/>
                  <w:tcBorders>
                    <w:top w:val="single" w:color="FFD556" w:themeColor="accent1" w:sz="12" w:space="0"/>
                    <w:bottom w:val="single" w:color="FFD556" w:themeColor="accent1" w:sz="12" w:space="0"/>
                    <w:right w:val="single" w:color="FFD556" w:themeColor="accent1" w:sz="12" w:space="0"/>
                  </w:tcBorders>
                  <w:tcMar/>
                </w:tcPr>
                <w:p w:rsidR="001C2E6C" w:rsidP="00590857" w:rsidRDefault="001C2E6C" w14:paraId="3FDCDF14" w14:textId="77777777">
                  <w:pPr>
                    <w:pStyle w:val="2"/>
                  </w:pPr>
                </w:p>
                <w:p w:rsidR="001C2E6C" w:rsidP="00590857" w:rsidRDefault="001C2E6C" w14:paraId="1766E7DF" w14:textId="77777777">
                  <w:pPr>
                    <w:pStyle w:val="2"/>
                  </w:pPr>
                </w:p>
                <w:p w:rsidR="001C2E6C" w:rsidP="00590857" w:rsidRDefault="001C2E6C" w14:paraId="61DA152D" w14:textId="77777777">
                  <w:pPr>
                    <w:pStyle w:val="2"/>
                  </w:pPr>
                </w:p>
                <w:p w:rsidR="001C2E6C" w:rsidP="00590857" w:rsidRDefault="001C2E6C" w14:paraId="066B3DE9" w14:textId="77777777">
                  <w:pPr>
                    <w:pStyle w:val="2"/>
                  </w:pPr>
                </w:p>
                <w:p w:rsidRPr="00A85B6F" w:rsidR="001C2E6C" w:rsidP="00590857" w:rsidRDefault="001C2E6C" w14:paraId="5B32CFF6" w14:textId="6382E1BF">
                  <w:pPr>
                    <w:pStyle w:val="2"/>
                  </w:pPr>
                  <w:r>
                    <w:t>автор</w:t>
                  </w:r>
                  <w:r w:rsidR="004E471E">
                    <w:t>ы</w:t>
                  </w:r>
                  <w:r>
                    <w:t xml:space="preserve"> и руководитель проекта</w:t>
                  </w:r>
                </w:p>
                <w:p w:rsidR="001C2E6C" w:rsidP="004B656C" w:rsidRDefault="001C2E6C" w14:paraId="4760F2AC" w14:textId="3B1CFB3B">
                  <w:pPr>
                    <w:pStyle w:val="3"/>
                  </w:pPr>
                  <w:r w:rsidRPr="00076649">
                    <w:rPr>
                      <w:i/>
                      <w:iCs/>
                    </w:rPr>
                    <w:t>Автор</w:t>
                  </w:r>
                  <w:r w:rsidR="004E471E">
                    <w:rPr>
                      <w:i/>
                      <w:iCs/>
                    </w:rPr>
                    <w:t xml:space="preserve"> 1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t>– Луконин</w:t>
                  </w:r>
                </w:p>
                <w:p w:rsidR="004B656C" w:rsidP="004E471E" w:rsidRDefault="001C2E6C" w14:paraId="7BE0383F" w14:textId="77777777">
                  <w:pPr>
                    <w:pStyle w:val="3"/>
                  </w:pPr>
                  <w:r>
                    <w:t xml:space="preserve">Егор </w:t>
                  </w:r>
                </w:p>
                <w:p w:rsidR="004E471E" w:rsidP="004E471E" w:rsidRDefault="001C2E6C" w14:paraId="3EB1B5D2" w14:textId="42BD8691">
                  <w:pPr>
                    <w:pStyle w:val="3"/>
                  </w:pPr>
                  <w:r>
                    <w:t>Дмитриевич</w:t>
                  </w:r>
                </w:p>
                <w:p w:rsidR="004B656C" w:rsidP="004B656C" w:rsidRDefault="004E471E" w14:paraId="206ADBE9" w14:textId="61DEC958">
                  <w:pPr>
                    <w:pStyle w:val="3"/>
                  </w:pPr>
                  <w:r>
                    <w:t xml:space="preserve">Автор 2 – Гасанов </w:t>
                  </w:r>
                </w:p>
                <w:p w:rsidR="004B656C" w:rsidP="004E471E" w:rsidRDefault="004E471E" w14:paraId="32520037" w14:textId="461585DF">
                  <w:pPr>
                    <w:pStyle w:val="3"/>
                  </w:pPr>
                  <w:r>
                    <w:t>Орхан</w:t>
                  </w:r>
                  <w:r w:rsidR="004B656C">
                    <w:t xml:space="preserve"> </w:t>
                  </w:r>
                </w:p>
                <w:p w:rsidR="004E6A4B" w:rsidP="004E6A4B" w:rsidRDefault="004B656C" w14:paraId="7A86108B" w14:textId="15F6FBA4">
                  <w:pPr>
                    <w:pStyle w:val="3"/>
                  </w:pPr>
                  <w:r>
                    <w:t>Гамид оглы</w:t>
                  </w:r>
                </w:p>
                <w:p w:rsidR="004E6A4B" w:rsidP="004E6A4B" w:rsidRDefault="004E6A4B" w14:paraId="3F207F92" w14:textId="09B49F63">
                  <w:pPr>
                    <w:pStyle w:val="3"/>
                  </w:pPr>
                  <w:r>
                    <w:t>Автор 3 – Лобачева</w:t>
                  </w:r>
                </w:p>
                <w:p w:rsidR="004E6A4B" w:rsidP="004E6A4B" w:rsidRDefault="004E6A4B" w14:paraId="5F2B3C2F" w14:textId="2063CE16">
                  <w:pPr>
                    <w:pStyle w:val="3"/>
                  </w:pPr>
                  <w:r>
                    <w:t>Елизавета</w:t>
                  </w:r>
                </w:p>
                <w:p w:rsidR="004E6A4B" w:rsidP="004E6A4B" w:rsidRDefault="004E6A4B" w14:paraId="230A2DE9" w14:textId="5D65AB27">
                  <w:pPr>
                    <w:pStyle w:val="3"/>
                  </w:pPr>
                  <w:r>
                    <w:t>Алексеевна</w:t>
                  </w:r>
                </w:p>
                <w:p w:rsidRPr="00A85B6F" w:rsidR="001C2E6C" w:rsidP="00590857" w:rsidRDefault="001C2E6C" w14:paraId="61754F21" w14:textId="77777777">
                  <w:pPr>
                    <w:pStyle w:val="3"/>
                  </w:pPr>
                  <w:r w:rsidRPr="00076649">
                    <w:rPr>
                      <w:i/>
                      <w:iCs/>
                    </w:rPr>
                    <w:t>Руководитель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t>- Михаил      Владимирович Кормановский</w:t>
                  </w:r>
                </w:p>
              </w:tc>
            </w:tr>
          </w:tbl>
          <w:p w:rsidRPr="00A85B6F" w:rsidR="001C2E6C" w:rsidP="00590857" w:rsidRDefault="001C2E6C" w14:paraId="2AD3A768" w14:textId="77777777"/>
        </w:tc>
      </w:tr>
    </w:tbl>
    <w:p w:rsidRPr="00A85B6F" w:rsidR="00BA68C1" w:rsidP="004670DD" w:rsidRDefault="00BA68C1" w14:paraId="20885B4A" w14:textId="77777777">
      <w:pPr>
        <w:pStyle w:val="a9"/>
      </w:pPr>
    </w:p>
    <w:sectPr w:rsidRPr="00A85B6F" w:rsidR="00BA68C1" w:rsidSect="00F34D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orient="portrait" w:code="9"/>
      <w:pgMar w:top="794" w:right="794" w:bottom="680" w:left="794" w:header="79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5674" w:rsidP="008B2920" w:rsidRDefault="008F5674" w14:paraId="662E5E39" w14:textId="77777777">
      <w:pPr>
        <w:spacing w:after="0" w:line="240" w:lineRule="auto"/>
      </w:pPr>
      <w:r>
        <w:separator/>
      </w:r>
    </w:p>
  </w:endnote>
  <w:endnote w:type="continuationSeparator" w:id="0">
    <w:p w:rsidR="008F5674" w:rsidP="008B2920" w:rsidRDefault="008F5674" w14:paraId="389DD6B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1490" w:rsidRDefault="00F51490" w14:paraId="63410ED2" w14:textId="777777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P="00853CE2" w:rsidRDefault="00853CE2" w14:paraId="23663863" w14:textId="77777777">
        <w:pPr>
          <w:pStyle w:val="a6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F34D27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1490" w:rsidRDefault="00F51490" w14:paraId="777957DF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5674" w:rsidP="008B2920" w:rsidRDefault="008F5674" w14:paraId="5F0FB533" w14:textId="77777777">
      <w:pPr>
        <w:spacing w:after="0" w:line="240" w:lineRule="auto"/>
      </w:pPr>
      <w:r>
        <w:separator/>
      </w:r>
    </w:p>
  </w:footnote>
  <w:footnote w:type="continuationSeparator" w:id="0">
    <w:p w:rsidR="008F5674" w:rsidP="008B2920" w:rsidRDefault="008F5674" w14:paraId="455052A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1490" w:rsidRDefault="00F51490" w14:paraId="5922C588" w14:textId="7777777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1490" w:rsidRDefault="00F51490" w14:paraId="086EB5A4" w14:textId="7777777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color="FFD556" w:themeColor="accent1" w:sz="12" w:space="0"/>
        <w:left w:val="single" w:color="FFD556" w:themeColor="accent1" w:sz="12" w:space="0"/>
        <w:bottom w:val="single" w:color="FFD556" w:themeColor="accent1" w:sz="12" w:space="0"/>
        <w:right w:val="single" w:color="FFD556" w:themeColor="accent1" w:sz="12" w:space="0"/>
        <w:insideH w:val="single" w:color="FFD556" w:themeColor="accent1" w:sz="12" w:space="0"/>
        <w:insideV w:val="single" w:color="FFD556" w:themeColor="accent1" w:sz="12" w:space="0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Макетная таблица верхнего колонтитула"/>
    </w:tblPr>
    <w:tblGrid>
      <w:gridCol w:w="10288"/>
    </w:tblGrid>
    <w:tr w:rsidR="00A85B6F" w:rsidTr="00142F58" w14:paraId="72E6DF8D" w14:textId="77777777">
      <w:sdt>
        <w:sdtPr>
          <w:alias w:val="Ваше имя:"/>
          <w:tag w:val="Ваше имя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color="FFD556" w:themeColor="accent1" w:sz="12" w:space="0"/>
              </w:tcBorders>
            </w:tcPr>
            <w:p w:rsidR="00A85B6F" w:rsidP="00A85B6F" w:rsidRDefault="00F51490" w14:paraId="1A66C02B" w14:textId="7A75A52D">
              <w:pPr>
                <w:pStyle w:val="1"/>
              </w:pPr>
              <w:r>
                <w:t>игра эль</w:t>
              </w:r>
              <w:r w:rsidR="00403F54">
                <w:t xml:space="preserve"> </w:t>
              </w:r>
              <w:r>
                <w:t>капитан</w:t>
              </w:r>
            </w:p>
          </w:tc>
        </w:sdtContent>
      </w:sdt>
    </w:tr>
    <w:tr w:rsidR="00142F58" w:rsidTr="00142F58" w14:paraId="0E8E4699" w14:textId="77777777">
      <w:trPr>
        <w:trHeight w:val="72" w:hRule="exact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P="00142F58" w:rsidRDefault="00142F58" w14:paraId="1E1B0B54" w14:textId="77777777"/>
      </w:tc>
    </w:tr>
  </w:tbl>
  <w:p w:rsidR="00BD5EFB" w:rsidRDefault="00BD5EFB" w14:paraId="03370E16" w14:textId="7777777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6C"/>
    <w:rsid w:val="000243D1"/>
    <w:rsid w:val="00042491"/>
    <w:rsid w:val="00057F04"/>
    <w:rsid w:val="00095D44"/>
    <w:rsid w:val="000A378C"/>
    <w:rsid w:val="0010042F"/>
    <w:rsid w:val="00135C2C"/>
    <w:rsid w:val="00142F58"/>
    <w:rsid w:val="00153ED4"/>
    <w:rsid w:val="00184664"/>
    <w:rsid w:val="001C2CBE"/>
    <w:rsid w:val="001C2E6C"/>
    <w:rsid w:val="001C7765"/>
    <w:rsid w:val="001F60D3"/>
    <w:rsid w:val="0020741F"/>
    <w:rsid w:val="0027115C"/>
    <w:rsid w:val="00293B83"/>
    <w:rsid w:val="00390414"/>
    <w:rsid w:val="003E1711"/>
    <w:rsid w:val="00403F54"/>
    <w:rsid w:val="00413923"/>
    <w:rsid w:val="0045425A"/>
    <w:rsid w:val="00463A38"/>
    <w:rsid w:val="004670DD"/>
    <w:rsid w:val="0048346B"/>
    <w:rsid w:val="004B656C"/>
    <w:rsid w:val="004D37CC"/>
    <w:rsid w:val="004E471E"/>
    <w:rsid w:val="004E4CA5"/>
    <w:rsid w:val="004E6A4B"/>
    <w:rsid w:val="00502D70"/>
    <w:rsid w:val="00510920"/>
    <w:rsid w:val="00517626"/>
    <w:rsid w:val="005B0E81"/>
    <w:rsid w:val="005B5E98"/>
    <w:rsid w:val="00630D36"/>
    <w:rsid w:val="006A3CE7"/>
    <w:rsid w:val="006E5FD2"/>
    <w:rsid w:val="006F1734"/>
    <w:rsid w:val="00781D13"/>
    <w:rsid w:val="00783C41"/>
    <w:rsid w:val="00787503"/>
    <w:rsid w:val="00792967"/>
    <w:rsid w:val="0079612D"/>
    <w:rsid w:val="007E7032"/>
    <w:rsid w:val="00833359"/>
    <w:rsid w:val="008425A1"/>
    <w:rsid w:val="00853CE2"/>
    <w:rsid w:val="00860491"/>
    <w:rsid w:val="00887A77"/>
    <w:rsid w:val="008B2920"/>
    <w:rsid w:val="008B2DF7"/>
    <w:rsid w:val="008F5674"/>
    <w:rsid w:val="00905520"/>
    <w:rsid w:val="009244EC"/>
    <w:rsid w:val="009814C0"/>
    <w:rsid w:val="00984A27"/>
    <w:rsid w:val="00A00FC5"/>
    <w:rsid w:val="00A213B1"/>
    <w:rsid w:val="00A55B8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35EFB"/>
    <w:rsid w:val="00C45E92"/>
    <w:rsid w:val="00C73037"/>
    <w:rsid w:val="00D2689C"/>
    <w:rsid w:val="00D97FFA"/>
    <w:rsid w:val="00DA773E"/>
    <w:rsid w:val="00DF6A6F"/>
    <w:rsid w:val="00E20402"/>
    <w:rsid w:val="00E27B07"/>
    <w:rsid w:val="00E76CCD"/>
    <w:rsid w:val="00E928A3"/>
    <w:rsid w:val="00F34D27"/>
    <w:rsid w:val="00F51490"/>
    <w:rsid w:val="00F64E41"/>
    <w:rsid w:val="00F67FBA"/>
    <w:rsid w:val="00F879CE"/>
    <w:rsid w:val="00FB4333"/>
    <w:rsid w:val="00FE1639"/>
    <w:rsid w:val="1901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10B63"/>
  <w15:chartTrackingRefBased/>
  <w15:docId w15:val="{4AD08655-BD15-434A-8DE0-D20A2663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636A6B" w:themeColor="text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1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1C2E6C"/>
  </w:style>
  <w:style w:type="paragraph" w:styleId="1">
    <w:name w:val="heading 1"/>
    <w:basedOn w:val="a"/>
    <w:link w:val="10"/>
    <w:uiPriority w:val="9"/>
    <w:qFormat/>
    <w:rsid w:val="00184664"/>
    <w:pPr>
      <w:keepNext/>
      <w:keepLines/>
      <w:spacing w:after="0"/>
      <w:outlineLvl w:val="0"/>
    </w:pPr>
    <w:rPr>
      <w:rFonts w:asciiTheme="majorHAnsi" w:hAnsiTheme="majorHAnsi" w:eastAsiaTheme="majorEastAsia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hAnsiTheme="majorHAnsi" w:eastAsiaTheme="majorEastAsia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14C0"/>
    <w:pPr>
      <w:keepNext/>
      <w:keepLines/>
      <w:outlineLvl w:val="2"/>
    </w:pPr>
    <w:rPr>
      <w:rFonts w:asciiTheme="majorHAnsi" w:hAnsiTheme="majorHAnsi"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sid w:val="00184664"/>
    <w:rPr>
      <w:rFonts w:asciiTheme="majorHAnsi" w:hAnsiTheme="majorHAnsi" w:eastAsiaTheme="majorEastAsia" w:cstheme="majorBidi"/>
      <w:caps/>
      <w:color w:val="404040" w:themeColor="text1" w:themeTint="BF"/>
      <w:spacing w:val="80"/>
      <w:sz w:val="46"/>
      <w:szCs w:val="32"/>
    </w:rPr>
  </w:style>
  <w:style w:type="character" w:styleId="20" w:customStyle="1">
    <w:name w:val="Заголовок 2 Знак"/>
    <w:basedOn w:val="a0"/>
    <w:link w:val="2"/>
    <w:uiPriority w:val="9"/>
    <w:rsid w:val="00F67FBA"/>
    <w:rPr>
      <w:rFonts w:asciiTheme="majorHAnsi" w:hAnsiTheme="majorHAnsi" w:eastAsiaTheme="majorEastAsia" w:cstheme="majorBidi"/>
      <w:caps/>
      <w:spacing w:val="50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9814C0"/>
    <w:rPr>
      <w:rFonts w:asciiTheme="majorHAnsi" w:hAnsiTheme="majorHAnsi" w:eastAsiaTheme="majorEastAsia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510920"/>
  </w:style>
  <w:style w:type="character" w:styleId="40" w:customStyle="1">
    <w:name w:val="Заголовок 4 Знак"/>
    <w:basedOn w:val="a0"/>
    <w:link w:val="4"/>
    <w:uiPriority w:val="9"/>
    <w:semiHidden/>
    <w:rsid w:val="00905520"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50" w:customStyle="1">
    <w:name w:val="Заголовок 5 Знак"/>
    <w:basedOn w:val="a0"/>
    <w:link w:val="5"/>
    <w:uiPriority w:val="9"/>
    <w:semiHidden/>
    <w:rsid w:val="00905520"/>
    <w:rPr>
      <w:rFonts w:asciiTheme="majorHAnsi" w:hAnsiTheme="majorHAnsi" w:eastAsiaTheme="majorEastAsia" w:cstheme="majorBidi"/>
      <w:color w:val="595959" w:themeColor="text1" w:themeTint="A6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11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styleId="ab" w:customStyle="1">
    <w:name w:val="Текст выноски Знак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styleId="ae" w:customStyle="1">
    <w:name w:val="Текст примечания Знак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styleId="af0" w:customStyle="1">
    <w:name w:val="Тема примечания Знак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Title"/>
    <w:basedOn w:val="a"/>
    <w:next w:val="a"/>
    <w:link w:val="af2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hAnsiTheme="majorHAnsi" w:eastAsiaTheme="majorEastAsia" w:cstheme="majorBidi"/>
      <w:color w:val="auto"/>
      <w:kern w:val="28"/>
      <w:sz w:val="56"/>
      <w:szCs w:val="56"/>
    </w:rPr>
  </w:style>
  <w:style w:type="character" w:styleId="af2" w:customStyle="1">
    <w:name w:val="Заголовок Знак"/>
    <w:basedOn w:val="a0"/>
    <w:link w:val="af1"/>
    <w:uiPriority w:val="10"/>
    <w:semiHidden/>
    <w:rsid w:val="00BD34A5"/>
    <w:rPr>
      <w:rFonts w:asciiTheme="majorHAnsi" w:hAnsiTheme="majorHAnsi" w:eastAsiaTheme="majorEastAsia" w:cstheme="majorBidi"/>
      <w:color w:val="auto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styleId="af4" w:customStyle="1">
    <w:name w:val="Подзаголовок Знак"/>
    <w:basedOn w:val="a0"/>
    <w:link w:val="af3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glossaryDocument" Target="glossary/document.xml" Id="Re540ad76062a42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gorlukonin/Library/Containers/com.microsoft.Word/Data/Library/Application%20Support/Microsoft/Office/16.0/DTS/ru-RU%7b11C31934-780F-9843-928D-A7002C2C7DE6%7d/%7bE5A20001-5F20-354E-A6C8-596E0DEECE07%7dtf16392742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52821-40d0-4661-ad07-3aa7791efd94}"/>
      </w:docPartPr>
      <w:docPartBody>
        <w:p w14:paraId="190162E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{E5A20001-5F20-354E-A6C8-596E0DEECE07}tf16392742.dotx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игра эль капитан</dc:creator>
  <keywords/>
  <dc:description/>
  <lastModifiedBy>Kristal Linda</lastModifiedBy>
  <revision>9</revision>
  <lastPrinted>2016-06-29T01:32:00.0000000Z</lastPrinted>
  <dcterms:created xsi:type="dcterms:W3CDTF">2022-12-09T16:58:00.0000000Z</dcterms:created>
  <dcterms:modified xsi:type="dcterms:W3CDTF">2023-03-02T21:43:21.4519339Z</dcterms:modified>
</coreProperties>
</file>