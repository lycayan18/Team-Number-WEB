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CD24" w14:textId="77777777" w:rsidR="00753AE9" w:rsidRDefault="00753A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31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007"/>
        <w:gridCol w:w="4311"/>
      </w:tblGrid>
      <w:tr w:rsidR="00753AE9" w14:paraId="16146782" w14:textId="77777777">
        <w:trPr>
          <w:jc w:val="center"/>
        </w:trPr>
        <w:tc>
          <w:tcPr>
            <w:tcW w:w="6007" w:type="dxa"/>
            <w:tcBorders>
              <w:right w:val="single" w:sz="12" w:space="0" w:color="FFD556"/>
            </w:tcBorders>
            <w:tcMar>
              <w:right w:w="0" w:type="dxa"/>
            </w:tcMar>
          </w:tcPr>
          <w:p w14:paraId="58D2A170" w14:textId="77777777" w:rsidR="00753AE9" w:rsidRDefault="00753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5992" w:type="dxa"/>
              <w:tblInd w:w="29" w:type="dxa"/>
              <w:tblBorders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992"/>
            </w:tblGrid>
            <w:tr w:rsidR="00753AE9" w14:paraId="22BF9FDB" w14:textId="77777777">
              <w:trPr>
                <w:trHeight w:val="2531"/>
              </w:trPr>
              <w:tc>
                <w:tcPr>
                  <w:tcW w:w="5992" w:type="dxa"/>
                  <w:tcBorders>
                    <w:bottom w:val="single" w:sz="12" w:space="0" w:color="FFD556"/>
                  </w:tcBorders>
                  <w:tcMar>
                    <w:top w:w="317" w:type="dxa"/>
                  </w:tcMar>
                </w:tcPr>
                <w:p w14:paraId="23882AD8" w14:textId="7B4DF277" w:rsidR="00753AE9" w:rsidRDefault="00C6663C">
                  <w:pPr>
                    <w:pStyle w:val="2"/>
                  </w:pPr>
                  <w:r>
                    <w:t>ТЕМА САЙТА</w:t>
                  </w:r>
                </w:p>
                <w:p w14:paraId="39E05C30" w14:textId="77777777" w:rsidR="00753AE9" w:rsidRDefault="00000000">
                  <w:pPr>
                    <w:pStyle w:val="3"/>
                  </w:pPr>
                  <w:r>
                    <w:t>Информация о популярных IT компаниях</w:t>
                  </w:r>
                </w:p>
                <w:p w14:paraId="6F3D6E5C" w14:textId="77777777" w:rsidR="00753AE9" w:rsidRDefault="00000000">
                  <w:pPr>
                    <w:pStyle w:val="3"/>
                  </w:pPr>
                  <w:r>
                    <w:t>и их достижениях</w:t>
                  </w:r>
                </w:p>
              </w:tc>
            </w:tr>
            <w:tr w:rsidR="00753AE9" w14:paraId="5B2D0C8E" w14:textId="77777777">
              <w:trPr>
                <w:trHeight w:val="7652"/>
              </w:trPr>
              <w:tc>
                <w:tcPr>
                  <w:tcW w:w="5992" w:type="dxa"/>
                  <w:tcBorders>
                    <w:top w:val="single" w:sz="12" w:space="0" w:color="FFD556"/>
                    <w:left w:val="single" w:sz="12" w:space="0" w:color="FFD556"/>
                    <w:bottom w:val="single" w:sz="12" w:space="0" w:color="FFD556"/>
                    <w:right w:val="nil"/>
                  </w:tcBorders>
                  <w:tcMar>
                    <w:top w:w="245" w:type="dxa"/>
                  </w:tcMar>
                </w:tcPr>
                <w:p w14:paraId="2C6465B5" w14:textId="77777777" w:rsidR="00753AE9" w:rsidRDefault="00000000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229E9FBB" w14:textId="77777777" w:rsidR="00753AE9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Перейти по адресу, предоставленному разработчиками, и следовать указаниям в интерфейсе</w:t>
                  </w:r>
                </w:p>
                <w:p w14:paraId="3A628DA5" w14:textId="5B96B2BB" w:rsidR="00753AE9" w:rsidRDefault="00000000">
                  <w:pPr>
                    <w:pStyle w:val="2"/>
                    <w:spacing w:after="0"/>
                  </w:pPr>
                  <w:r>
                    <w:t xml:space="preserve">Описание </w:t>
                  </w:r>
                  <w:r w:rsidR="00C6663C">
                    <w:t>функционала</w:t>
                  </w:r>
                  <w:r>
                    <w:t xml:space="preserve"> программы</w:t>
                  </w:r>
                </w:p>
                <w:p w14:paraId="71E0BC12" w14:textId="77777777" w:rsidR="00753AE9" w:rsidRDefault="00753AE9">
                  <w:pPr>
                    <w:pStyle w:val="2"/>
                    <w:spacing w:before="0"/>
                    <w:jc w:val="both"/>
                  </w:pPr>
                </w:p>
                <w:tbl>
                  <w:tblPr>
                    <w:tblStyle w:val="a7"/>
                    <w:tblW w:w="5262" w:type="dxa"/>
                    <w:tblInd w:w="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753AE9" w14:paraId="706AC495" w14:textId="77777777">
                    <w:tc>
                      <w:tcPr>
                        <w:tcW w:w="603" w:type="dxa"/>
                      </w:tcPr>
                      <w:p w14:paraId="559BE32B" w14:textId="77777777" w:rsidR="00753AE9" w:rsidRDefault="00000000">
                        <w:pPr>
                          <w:spacing w:after="60" w:line="259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866C05C" w14:textId="77777777" w:rsidR="00753AE9" w:rsidRDefault="00000000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78EE7E28" w14:textId="77777777" w:rsidR="00753AE9" w:rsidRDefault="00000000">
                        <w:r>
                          <w:t>Реализация</w:t>
                        </w:r>
                      </w:p>
                    </w:tc>
                  </w:tr>
                  <w:tr w:rsidR="00753AE9" w14:paraId="56779B89" w14:textId="77777777">
                    <w:trPr>
                      <w:trHeight w:val="105"/>
                    </w:trPr>
                    <w:tc>
                      <w:tcPr>
                        <w:tcW w:w="603" w:type="dxa"/>
                      </w:tcPr>
                      <w:p w14:paraId="4B04724D" w14:textId="77777777" w:rsidR="00753AE9" w:rsidRDefault="00000000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04A1DCA7" w14:textId="77777777" w:rsidR="00753AE9" w:rsidRDefault="00000000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t>Просмотр списка компаний, достижений компаний и информации о разработчиках, на нескольких языках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509A9CA1" w14:textId="77777777" w:rsidR="00753AE9" w:rsidRDefault="00000000">
                        <w:r>
                          <w:t>В процессе</w:t>
                        </w:r>
                      </w:p>
                    </w:tc>
                  </w:tr>
                  <w:tr w:rsidR="00753AE9" w14:paraId="75F5C023" w14:textId="77777777">
                    <w:trPr>
                      <w:trHeight w:val="311"/>
                    </w:trPr>
                    <w:tc>
                      <w:tcPr>
                        <w:tcW w:w="603" w:type="dxa"/>
                      </w:tcPr>
                      <w:p w14:paraId="4596C8CF" w14:textId="77777777" w:rsidR="00753AE9" w:rsidRDefault="00000000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44A29892" w14:textId="77777777" w:rsidR="00753AE9" w:rsidRDefault="00000000">
                        <w:pPr>
                          <w:jc w:val="left"/>
                        </w:pPr>
                        <w:r>
                          <w:t>Админ панель с авторизацией администратора (добавление новой информации)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2CC3FE0B" w14:textId="77777777" w:rsidR="00753AE9" w:rsidRDefault="00000000">
                        <w:r>
                          <w:t>В процессе</w:t>
                        </w:r>
                      </w:p>
                    </w:tc>
                  </w:tr>
                  <w:tr w:rsidR="00753AE9" w14:paraId="6B23B017" w14:textId="77777777">
                    <w:tc>
                      <w:tcPr>
                        <w:tcW w:w="603" w:type="dxa"/>
                      </w:tcPr>
                      <w:p w14:paraId="6FD8FE3D" w14:textId="77777777" w:rsidR="00753AE9" w:rsidRDefault="00000000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729E705B" w14:textId="77777777" w:rsidR="00753AE9" w:rsidRDefault="00000000">
                        <w:pPr>
                          <w:spacing w:after="60" w:line="259" w:lineRule="auto"/>
                          <w:jc w:val="left"/>
                        </w:pPr>
                        <w:r>
                          <w:t>Телеграмм бот (отправка новой информации в закрытый телеграмм канал)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3493930" w14:textId="77777777" w:rsidR="00753AE9" w:rsidRDefault="00000000">
                        <w:r>
                          <w:t>В процессе</w:t>
                        </w:r>
                      </w:p>
                    </w:tc>
                  </w:tr>
                  <w:tr w:rsidR="00753AE9" w14:paraId="1417F5BE" w14:textId="77777777">
                    <w:trPr>
                      <w:trHeight w:val="64"/>
                    </w:trPr>
                    <w:tc>
                      <w:tcPr>
                        <w:tcW w:w="603" w:type="dxa"/>
                      </w:tcPr>
                      <w:p w14:paraId="53275166" w14:textId="77777777" w:rsidR="00753AE9" w:rsidRDefault="00000000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66A9763" w14:textId="77777777" w:rsidR="00753AE9" w:rsidRDefault="00000000">
                        <w:pPr>
                          <w:jc w:val="left"/>
                        </w:pPr>
                        <w:r>
                          <w:t>Возможность оставлять комментарии на сайте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623E88EE" w14:textId="77777777" w:rsidR="00753AE9" w:rsidRDefault="00000000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</w:tbl>
                <w:p w14:paraId="763B4759" w14:textId="77777777" w:rsidR="00753AE9" w:rsidRDefault="00753AE9"/>
              </w:tc>
            </w:tr>
          </w:tbl>
          <w:p w14:paraId="6A477ABA" w14:textId="77777777" w:rsidR="00753AE9" w:rsidRDefault="00753AE9"/>
        </w:tc>
        <w:tc>
          <w:tcPr>
            <w:tcW w:w="4311" w:type="dxa"/>
            <w:tcBorders>
              <w:left w:val="single" w:sz="12" w:space="0" w:color="FFD556"/>
            </w:tcBorders>
          </w:tcPr>
          <w:p w14:paraId="533C14ED" w14:textId="77777777" w:rsidR="00753AE9" w:rsidRDefault="00753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  <w:tbl>
            <w:tblPr>
              <w:tblStyle w:val="a8"/>
              <w:tblW w:w="427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75"/>
            </w:tblGrid>
            <w:tr w:rsidR="00753AE9" w14:paraId="55AA4667" w14:textId="77777777">
              <w:trPr>
                <w:trHeight w:val="2527"/>
              </w:trPr>
              <w:tc>
                <w:tcPr>
                  <w:tcW w:w="4275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  <w:shd w:val="clear" w:color="auto" w:fill="FFD556"/>
                  <w:tcMar>
                    <w:top w:w="288" w:type="dxa"/>
                  </w:tcMar>
                </w:tcPr>
                <w:p w14:paraId="42FB9C64" w14:textId="77777777" w:rsidR="00753AE9" w:rsidRDefault="00000000">
                  <w:pPr>
                    <w:pStyle w:val="2"/>
                  </w:pPr>
                  <w:r>
                    <w:t>ЦЕЛЬ САЙТА</w:t>
                  </w:r>
                </w:p>
                <w:p w14:paraId="49AB8F6E" w14:textId="77777777" w:rsidR="00753AE9" w:rsidRDefault="00000000">
                  <w:pPr>
                    <w:pStyle w:val="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Рассказать, как можно большему числу людей о достижениях в IT индустрии</w:t>
                  </w:r>
                </w:p>
              </w:tc>
            </w:tr>
            <w:tr w:rsidR="00753AE9" w14:paraId="65531A7A" w14:textId="77777777">
              <w:trPr>
                <w:trHeight w:val="91"/>
              </w:trPr>
              <w:tc>
                <w:tcPr>
                  <w:tcW w:w="4275" w:type="dxa"/>
                  <w:tcBorders>
                    <w:top w:val="single" w:sz="12" w:space="0" w:color="FFD556"/>
                    <w:bottom w:val="single" w:sz="12" w:space="0" w:color="FFD556"/>
                  </w:tcBorders>
                </w:tcPr>
                <w:p w14:paraId="005BB64A" w14:textId="77777777" w:rsidR="00753AE9" w:rsidRDefault="00753A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a9"/>
                    <w:tblW w:w="3554" w:type="dxa"/>
                    <w:tblInd w:w="4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777"/>
                    <w:gridCol w:w="1777"/>
                  </w:tblGrid>
                  <w:tr w:rsidR="00753AE9" w14:paraId="77A95BA3" w14:textId="77777777">
                    <w:trPr>
                      <w:trHeight w:val="168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596CD254" w14:textId="77777777" w:rsidR="00753AE9" w:rsidRDefault="00753AE9">
                        <w:pPr>
                          <w:pStyle w:val="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3ECDC91E" w14:textId="77777777" w:rsidR="00753AE9" w:rsidRDefault="00753AE9">
                        <w:pPr>
                          <w:pStyle w:val="3"/>
                        </w:pPr>
                      </w:p>
                    </w:tc>
                  </w:tr>
                </w:tbl>
                <w:p w14:paraId="372D70F4" w14:textId="77777777" w:rsidR="00753AE9" w:rsidRDefault="00753AE9"/>
              </w:tc>
            </w:tr>
            <w:tr w:rsidR="00753AE9" w14:paraId="488647D1" w14:textId="77777777" w:rsidTr="00C6663C">
              <w:trPr>
                <w:trHeight w:val="6680"/>
              </w:trPr>
              <w:tc>
                <w:tcPr>
                  <w:tcW w:w="4275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</w:tcPr>
                <w:p w14:paraId="402BB25B" w14:textId="77777777" w:rsidR="00753AE9" w:rsidRDefault="00753AE9">
                  <w:pPr>
                    <w:pStyle w:val="2"/>
                    <w:spacing w:after="0"/>
                  </w:pPr>
                </w:p>
                <w:p w14:paraId="67662672" w14:textId="77777777" w:rsidR="00753AE9" w:rsidRDefault="00753AE9">
                  <w:pPr>
                    <w:pStyle w:val="2"/>
                    <w:spacing w:before="0" w:after="0"/>
                  </w:pPr>
                </w:p>
                <w:p w14:paraId="54DDD800" w14:textId="77777777" w:rsidR="00753AE9" w:rsidRDefault="00753AE9">
                  <w:pPr>
                    <w:pStyle w:val="2"/>
                    <w:spacing w:before="0" w:after="0"/>
                  </w:pPr>
                </w:p>
                <w:p w14:paraId="5DB46A1D" w14:textId="77777777" w:rsidR="00753AE9" w:rsidRDefault="00753AE9">
                  <w:pPr>
                    <w:pStyle w:val="2"/>
                    <w:spacing w:before="0" w:after="0"/>
                  </w:pPr>
                </w:p>
                <w:p w14:paraId="6D57CCE0" w14:textId="77777777" w:rsidR="00753AE9" w:rsidRDefault="00000000">
                  <w:pPr>
                    <w:pStyle w:val="2"/>
                    <w:spacing w:before="0"/>
                  </w:pPr>
                  <w:r>
                    <w:t>авторы и руководитель проекта</w:t>
                  </w:r>
                </w:p>
                <w:p w14:paraId="5C5B8E42" w14:textId="77777777" w:rsidR="00753AE9" w:rsidRDefault="00000000">
                  <w:pPr>
                    <w:pStyle w:val="3"/>
                  </w:pPr>
                  <w:r>
                    <w:rPr>
                      <w:i/>
                    </w:rPr>
                    <w:t xml:space="preserve">Автор 1 </w:t>
                  </w:r>
                  <w:r>
                    <w:t>– Луконин</w:t>
                  </w:r>
                </w:p>
                <w:p w14:paraId="3F6D4E92" w14:textId="77777777" w:rsidR="00753AE9" w:rsidRDefault="00000000">
                  <w:pPr>
                    <w:pStyle w:val="3"/>
                  </w:pPr>
                  <w:r>
                    <w:t xml:space="preserve">Егор </w:t>
                  </w:r>
                </w:p>
                <w:p w14:paraId="5F6C13A6" w14:textId="77777777" w:rsidR="00753AE9" w:rsidRDefault="00000000">
                  <w:pPr>
                    <w:pStyle w:val="3"/>
                  </w:pPr>
                  <w:r>
                    <w:t>Дмитриевич</w:t>
                  </w:r>
                </w:p>
                <w:p w14:paraId="503AB4A0" w14:textId="77777777" w:rsidR="00753AE9" w:rsidRDefault="00000000">
                  <w:pPr>
                    <w:pStyle w:val="3"/>
                  </w:pPr>
                  <w:r>
                    <w:t xml:space="preserve">Автор 2 – Гасанов </w:t>
                  </w:r>
                </w:p>
                <w:p w14:paraId="7730387C" w14:textId="77777777" w:rsidR="00753AE9" w:rsidRDefault="00000000">
                  <w:pPr>
                    <w:pStyle w:val="3"/>
                  </w:pPr>
                  <w:r>
                    <w:t xml:space="preserve">Орхан </w:t>
                  </w:r>
                </w:p>
                <w:p w14:paraId="0FF3EF80" w14:textId="77777777" w:rsidR="00753AE9" w:rsidRDefault="00000000">
                  <w:pPr>
                    <w:pStyle w:val="3"/>
                  </w:pPr>
                  <w:r>
                    <w:t xml:space="preserve">Гамид </w:t>
                  </w:r>
                  <w:proofErr w:type="spellStart"/>
                  <w:r>
                    <w:t>оглы</w:t>
                  </w:r>
                  <w:proofErr w:type="spellEnd"/>
                </w:p>
                <w:p w14:paraId="1C37BE1F" w14:textId="77777777" w:rsidR="00753AE9" w:rsidRDefault="00000000">
                  <w:pPr>
                    <w:pStyle w:val="3"/>
                  </w:pPr>
                  <w:r>
                    <w:t>Автор 3 – Лобачева</w:t>
                  </w:r>
                </w:p>
                <w:p w14:paraId="21855CB7" w14:textId="77777777" w:rsidR="00753AE9" w:rsidRDefault="00000000">
                  <w:pPr>
                    <w:pStyle w:val="3"/>
                  </w:pPr>
                  <w:r>
                    <w:t>Елизавета</w:t>
                  </w:r>
                </w:p>
                <w:p w14:paraId="1442ADD4" w14:textId="77777777" w:rsidR="00753AE9" w:rsidRDefault="00000000">
                  <w:pPr>
                    <w:pStyle w:val="3"/>
                  </w:pPr>
                  <w:r>
                    <w:t>Алексеевна</w:t>
                  </w:r>
                </w:p>
                <w:p w14:paraId="5D134D38" w14:textId="77777777" w:rsidR="00753AE9" w:rsidRDefault="00000000">
                  <w:pPr>
                    <w:pStyle w:val="3"/>
                  </w:pPr>
                  <w:r>
                    <w:rPr>
                      <w:i/>
                    </w:rPr>
                    <w:t xml:space="preserve">Руководитель </w:t>
                  </w:r>
                  <w:r>
                    <w:t xml:space="preserve">- Михаил      Владимирович </w:t>
                  </w:r>
                  <w:proofErr w:type="spellStart"/>
                  <w:r>
                    <w:t>Кормановский</w:t>
                  </w:r>
                  <w:proofErr w:type="spellEnd"/>
                </w:p>
              </w:tc>
            </w:tr>
          </w:tbl>
          <w:p w14:paraId="627DFB09" w14:textId="77777777" w:rsidR="00753AE9" w:rsidRDefault="00753AE9"/>
        </w:tc>
      </w:tr>
    </w:tbl>
    <w:p w14:paraId="27D39489" w14:textId="77777777" w:rsidR="00753AE9" w:rsidRDefault="00753A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sectPr w:rsidR="00753A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94" w:right="794" w:bottom="680" w:left="794" w:header="794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2D7E" w14:textId="77777777" w:rsidR="00E87154" w:rsidRDefault="00E87154">
      <w:pPr>
        <w:spacing w:after="0" w:line="240" w:lineRule="auto"/>
      </w:pPr>
      <w:r>
        <w:separator/>
      </w:r>
    </w:p>
  </w:endnote>
  <w:endnote w:type="continuationSeparator" w:id="0">
    <w:p w14:paraId="5FFCA216" w14:textId="77777777" w:rsidR="00E87154" w:rsidRDefault="00E8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04EA0" w14:textId="77777777" w:rsidR="00753AE9" w:rsidRDefault="00753AE9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0A6A2" w14:textId="77777777" w:rsidR="00753AE9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40A5" w14:textId="77777777" w:rsidR="00753AE9" w:rsidRDefault="00753AE9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FA83" w14:textId="77777777" w:rsidR="00E87154" w:rsidRDefault="00E87154">
      <w:pPr>
        <w:spacing w:after="0" w:line="240" w:lineRule="auto"/>
      </w:pPr>
      <w:r>
        <w:separator/>
      </w:r>
    </w:p>
  </w:footnote>
  <w:footnote w:type="continuationSeparator" w:id="0">
    <w:p w14:paraId="1216AD4A" w14:textId="77777777" w:rsidR="00E87154" w:rsidRDefault="00E87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74F8" w14:textId="77777777" w:rsidR="00753AE9" w:rsidRDefault="00753AE9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3E62" w14:textId="77777777" w:rsidR="00753AE9" w:rsidRDefault="00753AE9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E014" w14:textId="77777777" w:rsidR="00753AE9" w:rsidRDefault="00753AE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a"/>
      <w:tblW w:w="10288" w:type="dxa"/>
      <w:tblInd w:w="0" w:type="dxa"/>
      <w:tblBorders>
        <w:top w:val="single" w:sz="12" w:space="0" w:color="FFD556"/>
        <w:left w:val="single" w:sz="12" w:space="0" w:color="FFD556"/>
        <w:bottom w:val="single" w:sz="12" w:space="0" w:color="FFD556"/>
        <w:right w:val="single" w:sz="12" w:space="0" w:color="FFD556"/>
        <w:insideH w:val="single" w:sz="12" w:space="0" w:color="FFD556"/>
        <w:insideV w:val="single" w:sz="12" w:space="0" w:color="FFD556"/>
      </w:tblBorders>
      <w:tblLayout w:type="fixed"/>
      <w:tblLook w:val="0400" w:firstRow="0" w:lastRow="0" w:firstColumn="0" w:lastColumn="0" w:noHBand="0" w:noVBand="1"/>
    </w:tblPr>
    <w:tblGrid>
      <w:gridCol w:w="10288"/>
    </w:tblGrid>
    <w:tr w:rsidR="00753AE9" w14:paraId="156F906A" w14:textId="77777777">
      <w:trPr>
        <w:trHeight w:val="72"/>
      </w:trPr>
      <w:tc>
        <w:tcPr>
          <w:tcW w:w="10288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1DE3A4F" w14:textId="77777777" w:rsidR="00753AE9" w:rsidRDefault="00753AE9"/>
      </w:tc>
    </w:tr>
  </w:tbl>
  <w:p w14:paraId="7403F052" w14:textId="77777777" w:rsidR="00753AE9" w:rsidRDefault="00753AE9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E9"/>
    <w:rsid w:val="00753AE9"/>
    <w:rsid w:val="00C6663C"/>
    <w:rsid w:val="00E8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CD32B"/>
  <w15:docId w15:val="{74C20D2C-18ED-7F4D-BEE8-87B9F607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color w:val="636A6B"/>
        <w:lang w:val="ru-RU" w:eastAsia="ru-RU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/>
      <w:outlineLvl w:val="0"/>
    </w:pPr>
    <w:rPr>
      <w:smallCaps/>
      <w:color w:val="404040"/>
      <w:sz w:val="46"/>
      <w:szCs w:val="4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560"/>
      <w:outlineLvl w:val="1"/>
    </w:pPr>
    <w:rPr>
      <w:smallCaps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59595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595959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color w:val="000000"/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360" w:type="dxa"/>
        <w:bottom w:w="403" w:type="dxa"/>
        <w:right w:w="36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360" w:type="dxa"/>
        <w:bottom w:w="403" w:type="dxa"/>
        <w:right w:w="36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47" w:type="dxa"/>
        <w:left w:w="360" w:type="dxa"/>
        <w:bottom w:w="547" w:type="dxa"/>
        <w:right w:w="3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2023-03-05T18:00:00Z</dcterms:created>
  <dcterms:modified xsi:type="dcterms:W3CDTF">2023-03-05T18:00:00Z</dcterms:modified>
</cp:coreProperties>
</file>